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5C1" w:rsidRDefault="00BF65C1">
      <w:pPr>
        <w:rPr>
          <w:b/>
          <w:sz w:val="28"/>
          <w:szCs w:val="28"/>
        </w:rPr>
      </w:pPr>
      <w:r>
        <w:tab/>
        <w:t xml:space="preserve">                    </w:t>
      </w:r>
      <w:r w:rsidRPr="003A4CA6">
        <w:rPr>
          <w:b/>
          <w:sz w:val="28"/>
          <w:szCs w:val="28"/>
        </w:rPr>
        <w:t xml:space="preserve">  </w:t>
      </w:r>
      <w:r w:rsidRPr="002A6BB4">
        <w:rPr>
          <w:rFonts w:hint="eastAsia"/>
          <w:b/>
          <w:color w:val="FF0000"/>
          <w:sz w:val="44"/>
          <w:szCs w:val="44"/>
        </w:rPr>
        <w:t>考点</w:t>
      </w:r>
      <w:r>
        <w:rPr>
          <w:rFonts w:hint="eastAsia"/>
          <w:b/>
          <w:sz w:val="28"/>
          <w:szCs w:val="28"/>
        </w:rPr>
        <w:t>词汇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Look forward to doing      in charge of     keep the words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now on   insist on doing sth    be worth doing sth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Give in    give off    give up smoking   give an account of sth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 asleep   finish doing sth   even if(though)  enjoy doing sth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Hand in    go in for   be interested in  in case(of) emergency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 down to sth(doing sth)   stick to   object to   find out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fact   go boating    get through    generation gap  come into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Take place   wait for   take off   stay up late   be used to doing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Would rather…than    to tell you the truth   sooner or later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sooner, the better search for   look for   keep an eye on 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look after  take care of  ten thousand dollars  take part in 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 attention to  have sb do sth  visit the Great Wall  in class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Take some medicine  with the help of sb  since then  so far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Up to now   set up  turn down  work out  cope with  deal with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Think highly of sb  to one’s surprise   to one’s relief  to one’s delight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Take over   turn over  hand over  go over  think over  look over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Try one’s best  translate…into   look into the case  move to Beijing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 of control  under stress  put away   set aside   stand for  stand out  family crisis  in my opinion  search for  find fault with sb  slip one’s mind  give sb a severe sentence  an old soccer coach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keep sb informed of     keep silent  turn sour  feel soft  in all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not…at all   warn sb to do sth  allow sb to do sth  permit sb to do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persuade sb to do sth  force sb to do sth  be fond of  in favor of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curious about  put forward  be keen on   be worried about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clap one’s hand shake one’s hand wave one’s hand put up one’s hand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put up with   make up for  keep up with  catch up with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give sb a demonstration  play with scissors  be able to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capable of  be ashamed of yourself  on both sides of the road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on either side of the road  should=be supposed to = ought to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likely to   be willing to  rain heavily  listen carefully feel lonely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stay at home alone  pay attention to   fall behind  late spring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on a cold night  last summer  speak slowly   run fast  read aloud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look young   taste delicious   smell sweet   all kinds of  a kind of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lose one’s way   look for a job  be similar to  look alike  look at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look the same  look like  tell…from  at the end of the road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by the end of last term    by the end of this term   in the end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take it for granted   get into the habit of   keep a diary  pay for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charge for   pay off one’s debt   make a living  lead a happy life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dinner   in other words   before meal  try on  put on 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obey the rules   be famous for   be short of money  all the time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 on parents  consist of—be made up of=be composed of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late for   as a result  agree with sb  make up one’s mind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one’s mind   keep sth in mind    in one’s opinion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much as possible  concentrate on  be anxious about  devote..to   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take up one’s time   go on to do    go on doing   avoid doing</w:t>
      </w:r>
    </w:p>
    <w:p w:rsidR="00BF65C1" w:rsidRPr="00E17A6B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one’s twenties   be full of   be filled with  be covered with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 honest boy  borrow..from   lend..to   explain sth to sb  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a lie   tell a story  dress oneself  teach oneself  by oneself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order to  raise one’s voice   take one’s seat  miss the bus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go to the cinema  help each other  go to the concert  deny doing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 in love with sb   at first sight  a strange old man  in case of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knock at the door   remind sb of sth  show the way  at the airport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at the bus station  apologize to sb for sth  according to  in Asia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play an important role   make fun of sb  laugh at sb  prepare for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relax oneself  learn well  sing well  draw well  play badminton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at the age of five   be in trouble   be in danger  make much noise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burst into tears  be on sale  be on business  be on holiday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lose one’s nerves   slip one’s mind  at most   at least  at last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familiar to   be familiar with   leave a message  take a message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happen to  hear from sb  grow up  bring up  make friends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make out  make sure that  for example  get rid of  look around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look through  make progress in  make a decision  knock down sb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make up a story/ an excuse in addition to  in a hurry  do me a favor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look down upon  be satisfied with  keep in touch with sb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come across sb   be proud of  do harm to out of sight  come true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responsible for  catch hold of  by the name of  be tired of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good at   do well in  succeed in doing  spend..on sth/ in doing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 busy with/ doing sth  be afraid of  be ashamed of  devote..to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at first  be different from  tell the differences  take part in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put off   turn sour   only in this way  go over   go with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 along well with  no good/ use doing   get/be used to doing sth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pleased with    be curious about   look alike  bury alive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found dead   be killed in the accident  be busy with/ doing sth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challenge oneself    blame oneself   dress oneself  behave oneself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 oneself   remain a mystery   remain to be seen   remain seated   prefer…to    would rather…than     you’d better do sth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it’s time…  win the game   spend…on/in doing sth  all the time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be honest   Frankly speaking   in a word   above all  after all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not…at all   dial 311   save one’s life   read newspaper  be built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have many colonies  get worse and worse   recognize me  in France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become a fashion designer  report problems  be available for sale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strict with   hurt my feeling  work with sb  after graduation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at weekends  stay alone  be filled with   be full of  obey the rule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crowded bus   dramatic changes  further research  in brief/detail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fall behind  apply for American citizen  play soccer  football team</w:t>
      </w:r>
    </w:p>
    <w:p w:rsidR="00BF65C1" w:rsidRDefault="00BF65C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over the past decades  attract new customers  in a couple of days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found a private school   introduce the new  beat fast  bitten by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spare some money   influence on  be not happy with the project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it’s not long before    attitude towards sth  weather forecast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beyond my imagination   live mainly on the rice  live on a restricted diet   so little pleasure   so much work  healthy body  common sense   ordinary people  women teachers   men doctors  as usual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beat the world record  high jumping  lend me a hand  cause cancer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 a new job  so upset  to be discussed  get tired of  see her off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make our country better and better  do as much as  the next morning   at the foot of the mountain  on the top of the mountain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given time   go out for a walk  have plenty of oil  point out the mistakes   correct the mistakes   make the mistakes  ask a few questions   give it up  respect each other  install an electric fan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have a wonderful time   have fun   by the year 2020  however,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agriculture production  one point one   eighty percent  in the office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climate change  something serious   in the colony  in warmer area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at the meeting  in the following years  make a difference  at a loss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 the exam  late spring  prefer the latter  neither does he/she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 our letters  introduce new technique into our company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through hard work  given the choice between play and work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no wonder  no way  no doubt  no idea  no choice  no denying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 great success  instead of   be used as  it’s really counts  lead to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as programmers  most of them   both of them  a variety of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share much/ a lot   call for enough patience  use your head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as a result of the successful efforts  it doesn’t make sense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 some help  it doesn’t matter   be afraid of dogs  make for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knock down a child  in recent years  close valves  close the door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sight of blood  mind taking a photo of you  see the whole city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compared with    a great composer  in favor of the proposal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must have rained   lying on the floor   will be punished head for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 strong a man    such a strong man   so strong  so much noise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express my sincere wishes  from time to time  in Britain  moreover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remain a mystery  replace most of its workers with robots come about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 satisfactory solution  a big family  for a living  attend lectures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on a cold morning  keep up with him  know her well  look strong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morning exercises  the summer vacation being over  invite..to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terms of population  provide more space  lead to new jobs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have a good reputation   breathe air  on land  pick up her son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put in prison  traffic jam   under stress  stand for take it easy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zebra crossing  translate..into   step by step  take place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far away  fall apart  in danger  in a hurry  get into the habit of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 up with   insist on  be equal to  interesting attractions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be covered with snow  fallen leaves developing / developed country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consist of   be made up  download music  out of breath  feed on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long as   a bright classroom  an honest boy  on Christmas Eve       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F65C1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F65C1" w:rsidRPr="003A4CA6" w:rsidRDefault="00BF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BF65C1" w:rsidRPr="003A4CA6" w:rsidSect="0071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5C1" w:rsidRDefault="00BF65C1" w:rsidP="00361B31">
      <w:r>
        <w:separator/>
      </w:r>
    </w:p>
  </w:endnote>
  <w:endnote w:type="continuationSeparator" w:id="0">
    <w:p w:rsidR="00BF65C1" w:rsidRDefault="00BF65C1" w:rsidP="00361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5C1" w:rsidRDefault="00BF65C1" w:rsidP="00361B31">
      <w:r>
        <w:separator/>
      </w:r>
    </w:p>
  </w:footnote>
  <w:footnote w:type="continuationSeparator" w:id="0">
    <w:p w:rsidR="00BF65C1" w:rsidRDefault="00BF65C1" w:rsidP="00361B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4CA6"/>
    <w:rsid w:val="0000280A"/>
    <w:rsid w:val="001140B8"/>
    <w:rsid w:val="001A6001"/>
    <w:rsid w:val="002A6BB4"/>
    <w:rsid w:val="00361B31"/>
    <w:rsid w:val="003A3401"/>
    <w:rsid w:val="003A4CA6"/>
    <w:rsid w:val="00416330"/>
    <w:rsid w:val="00456E05"/>
    <w:rsid w:val="00553ADE"/>
    <w:rsid w:val="00587BD2"/>
    <w:rsid w:val="0064261B"/>
    <w:rsid w:val="007151B8"/>
    <w:rsid w:val="00731B16"/>
    <w:rsid w:val="00736BA9"/>
    <w:rsid w:val="00835D88"/>
    <w:rsid w:val="008713A7"/>
    <w:rsid w:val="008842C7"/>
    <w:rsid w:val="009C7ED8"/>
    <w:rsid w:val="00B21FA7"/>
    <w:rsid w:val="00B250E3"/>
    <w:rsid w:val="00B86F7C"/>
    <w:rsid w:val="00BF65C1"/>
    <w:rsid w:val="00C460EF"/>
    <w:rsid w:val="00C76E4A"/>
    <w:rsid w:val="00C92C9E"/>
    <w:rsid w:val="00CD5304"/>
    <w:rsid w:val="00CE513E"/>
    <w:rsid w:val="00D676DB"/>
    <w:rsid w:val="00DC52E8"/>
    <w:rsid w:val="00E17A6B"/>
    <w:rsid w:val="00EE4CE6"/>
    <w:rsid w:val="00F5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B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1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61B3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61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61B3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181</TotalTime>
  <Pages>7</Pages>
  <Words>1268</Words>
  <Characters>7231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QH_YTJ</dc:creator>
  <cp:keywords/>
  <dc:description/>
  <cp:lastModifiedBy>SUDA</cp:lastModifiedBy>
  <cp:revision>14</cp:revision>
  <dcterms:created xsi:type="dcterms:W3CDTF">2018-01-24T00:41:00Z</dcterms:created>
  <dcterms:modified xsi:type="dcterms:W3CDTF">2018-04-18T02:22:00Z</dcterms:modified>
</cp:coreProperties>
</file>