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7B" w:rsidRPr="00092790" w:rsidRDefault="00C0227B">
      <w:pPr>
        <w:rPr>
          <w:b/>
          <w:sz w:val="30"/>
          <w:szCs w:val="30"/>
        </w:rPr>
      </w:pPr>
      <w:r>
        <w:t xml:space="preserve">                    </w:t>
      </w:r>
      <w:r w:rsidRPr="000927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30"/>
          <w:szCs w:val="30"/>
        </w:rPr>
        <w:t>汉译英</w:t>
      </w:r>
      <w:r w:rsidRPr="00092790">
        <w:rPr>
          <w:rFonts w:hint="eastAsia"/>
          <w:b/>
          <w:sz w:val="30"/>
          <w:szCs w:val="30"/>
        </w:rPr>
        <w:t>练习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853F3">
        <w:rPr>
          <w:rFonts w:hint="eastAsia"/>
          <w:b/>
          <w:sz w:val="28"/>
          <w:szCs w:val="28"/>
        </w:rPr>
        <w:t>我们应该学会应对生活中遇到的问题</w:t>
      </w:r>
      <w:r w:rsidRPr="00A853F3">
        <w:rPr>
          <w:b/>
          <w:sz w:val="28"/>
          <w:szCs w:val="28"/>
        </w:rPr>
        <w:t>.(deal with)</w:t>
      </w:r>
    </w:p>
    <w:p w:rsidR="00C0227B" w:rsidRPr="00A853F3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We should learn to deal with the problems we meet in our life.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这张照片让我想起了我的童年</w:t>
      </w:r>
      <w:r>
        <w:rPr>
          <w:b/>
          <w:sz w:val="28"/>
          <w:szCs w:val="28"/>
        </w:rPr>
        <w:t>.(remind…of)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The picture reminded me of my childhood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他宁愿呆在家里也不愿去看电影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I would rather stay at home than go to the cinema.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我前天见到了汤姆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I saw / met Tom the day before yesterday.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我盼望</w:t>
      </w:r>
      <w:r w:rsidRPr="00044C62">
        <w:rPr>
          <w:rFonts w:hint="eastAsia"/>
          <w:b/>
          <w:sz w:val="28"/>
          <w:szCs w:val="28"/>
        </w:rPr>
        <w:t>在机场见到你</w:t>
      </w:r>
      <w:r>
        <w:rPr>
          <w:b/>
          <w:sz w:val="28"/>
          <w:szCs w:val="28"/>
        </w:rPr>
        <w:t>.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I am looking forward to meeting you in the airport.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你在美国住了多久了？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How long have you lived in America?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我们必须</w:t>
      </w:r>
      <w:r w:rsidRPr="00044C62">
        <w:rPr>
          <w:rFonts w:hint="eastAsia"/>
          <w:b/>
          <w:sz w:val="28"/>
          <w:szCs w:val="28"/>
        </w:rPr>
        <w:t>注意保护环境</w:t>
      </w:r>
      <w:r w:rsidRPr="00044C62">
        <w:rPr>
          <w:b/>
          <w:sz w:val="28"/>
          <w:szCs w:val="28"/>
        </w:rPr>
        <w:t>.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We must / ought to protect our environment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我已经去过颐和园了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I have already been to the Summer Palace.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你知道最近的医院在哪吗？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Do you know where the nearest hospital is?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730C0">
        <w:rPr>
          <w:rFonts w:hint="eastAsia"/>
          <w:b/>
          <w:sz w:val="28"/>
          <w:szCs w:val="28"/>
        </w:rPr>
        <w:t>众所周知，太阳从东面升起</w:t>
      </w:r>
      <w:bookmarkStart w:id="0" w:name="_GoBack"/>
      <w:bookmarkEnd w:id="0"/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It is known that the sun rises in the east.</w:t>
      </w:r>
    </w:p>
    <w:p w:rsidR="00C0227B" w:rsidRDefault="00C0227B" w:rsidP="00016DA5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五年前我住在北京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I lived in Beijing five years ago.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露西很会游泳（</w:t>
      </w:r>
      <w:r>
        <w:rPr>
          <w:b/>
          <w:sz w:val="28"/>
          <w:szCs w:val="28"/>
        </w:rPr>
        <w:t>be good at</w:t>
      </w:r>
      <w:r>
        <w:rPr>
          <w:rFonts w:hint="eastAsia"/>
          <w:b/>
          <w:sz w:val="28"/>
          <w:szCs w:val="28"/>
        </w:rPr>
        <w:t>）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Lucy is good at swimming.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我的爷爷早晨起的很早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My grandpa gets up early in the morning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在过去的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年中，中国发生了巨大变化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Great changes have taken place in China in the past ten years</w:t>
      </w:r>
    </w:p>
    <w:p w:rsidR="00C0227B" w:rsidRDefault="00C0227B" w:rsidP="00A853F3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他去年搬到德国了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He moved to Germany last year.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>
        <w:rPr>
          <w:rFonts w:hint="eastAsia"/>
          <w:b/>
          <w:sz w:val="28"/>
          <w:szCs w:val="28"/>
        </w:rPr>
        <w:t>非谓语动词</w:t>
      </w:r>
      <w:r w:rsidRPr="0083315E">
        <w:rPr>
          <w:rFonts w:hint="eastAsia"/>
          <w:b/>
          <w:sz w:val="28"/>
          <w:szCs w:val="28"/>
        </w:rPr>
        <w:t>巩固练习</w:t>
      </w:r>
      <w:r w:rsidRPr="0083315E">
        <w:rPr>
          <w:b/>
          <w:sz w:val="28"/>
          <w:szCs w:val="28"/>
        </w:rPr>
        <w:br/>
        <w:t>1.It</w:t>
      </w:r>
      <w:r w:rsidRPr="0083315E">
        <w:rPr>
          <w:rFonts w:hint="eastAsia"/>
          <w:b/>
          <w:sz w:val="28"/>
          <w:szCs w:val="28"/>
        </w:rPr>
        <w:t>’</w:t>
      </w:r>
      <w:r w:rsidRPr="0083315E">
        <w:rPr>
          <w:b/>
          <w:sz w:val="28"/>
          <w:szCs w:val="28"/>
        </w:rPr>
        <w:t>s no use __________ theory without practice.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learn B.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of learning C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.learn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learning</w:t>
      </w:r>
      <w:r w:rsidRPr="0083315E">
        <w:rPr>
          <w:b/>
          <w:sz w:val="28"/>
          <w:szCs w:val="28"/>
        </w:rPr>
        <w:br/>
        <w:t>2.Talking is easier than ______.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more doing B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.to do C.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doing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much doing</w:t>
      </w:r>
      <w:r w:rsidRPr="0083315E">
        <w:rPr>
          <w:b/>
          <w:sz w:val="28"/>
          <w:szCs w:val="28"/>
        </w:rPr>
        <w:br/>
      </w:r>
      <w:r>
        <w:rPr>
          <w:b/>
          <w:sz w:val="28"/>
          <w:szCs w:val="28"/>
        </w:rPr>
        <w:t>3.He</w:t>
      </w:r>
      <w:r w:rsidRPr="0083315E">
        <w:rPr>
          <w:b/>
          <w:sz w:val="28"/>
          <w:szCs w:val="28"/>
        </w:rPr>
        <w:t xml:space="preserve"> couldn</w:t>
      </w:r>
      <w:r w:rsidRPr="0083315E">
        <w:rPr>
          <w:rFonts w:hint="eastAsia"/>
          <w:b/>
          <w:sz w:val="28"/>
          <w:szCs w:val="28"/>
        </w:rPr>
        <w:t>’</w:t>
      </w:r>
      <w:r w:rsidRPr="0083315E">
        <w:rPr>
          <w:b/>
          <w:sz w:val="28"/>
          <w:szCs w:val="28"/>
        </w:rPr>
        <w:t xml:space="preserve">t 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help _______.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shouting B.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shouting at C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.shout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his shouting</w:t>
      </w:r>
      <w:r w:rsidRPr="0083315E">
        <w:rPr>
          <w:b/>
          <w:sz w:val="28"/>
          <w:szCs w:val="28"/>
        </w:rPr>
        <w:br/>
        <w:t>4.We insisted on ________ a good lesson.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teach B.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her teaching C.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teaching her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himself teaching</w:t>
      </w:r>
      <w:r w:rsidRPr="0083315E">
        <w:rPr>
          <w:b/>
          <w:sz w:val="28"/>
          <w:szCs w:val="28"/>
        </w:rPr>
        <w:br/>
        <w:t>5.Tom has got used to _________ Chinese.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speak B.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speaking C.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speaking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saying</w:t>
      </w:r>
      <w:r w:rsidRPr="0083315E">
        <w:rPr>
          <w:b/>
          <w:sz w:val="28"/>
          <w:szCs w:val="28"/>
        </w:rPr>
        <w:br/>
        <w:t>6.The patient has given ________.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smoking B.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out smoking C.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smoke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up smoking</w:t>
      </w:r>
      <w:r w:rsidRPr="0083315E">
        <w:rPr>
          <w:b/>
          <w:sz w:val="28"/>
          <w:szCs w:val="28"/>
        </w:rPr>
        <w:br/>
        <w:t>7.The book is well worth ________ a second time.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reading B.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seeing C.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looking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watching</w:t>
      </w:r>
      <w:r w:rsidRPr="0083315E">
        <w:rPr>
          <w:b/>
          <w:sz w:val="28"/>
          <w:szCs w:val="28"/>
        </w:rPr>
        <w:br/>
        <w:t>8.Anybody won</w:t>
      </w:r>
      <w:r w:rsidRPr="0083315E">
        <w:rPr>
          <w:rFonts w:hint="eastAsia"/>
          <w:b/>
          <w:sz w:val="28"/>
          <w:szCs w:val="28"/>
        </w:rPr>
        <w:t>’</w:t>
      </w:r>
      <w:r w:rsidRPr="0083315E">
        <w:rPr>
          <w:b/>
          <w:sz w:val="28"/>
          <w:szCs w:val="28"/>
        </w:rPr>
        <w:t>t stand _______ like that.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laugh B.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being laughed at C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.being not laughed at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laughing at</w:t>
      </w:r>
      <w:r w:rsidRPr="0083315E">
        <w:rPr>
          <w:b/>
          <w:sz w:val="28"/>
          <w:szCs w:val="28"/>
        </w:rPr>
        <w:br/>
        <w:t>9.He admitted _________ Mary to that fellow.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having married B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have married C.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marrying not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being married</w:t>
      </w:r>
      <w:r w:rsidRPr="0083315E">
        <w:rPr>
          <w:b/>
          <w:sz w:val="28"/>
          <w:szCs w:val="28"/>
        </w:rPr>
        <w:br/>
      </w:r>
      <w:r>
        <w:rPr>
          <w:b/>
          <w:sz w:val="28"/>
          <w:szCs w:val="28"/>
        </w:rPr>
        <w:t>10.Do you mind ______</w:t>
      </w:r>
      <w:r w:rsidRPr="0083315E">
        <w:rPr>
          <w:b/>
          <w:sz w:val="28"/>
          <w:szCs w:val="28"/>
        </w:rPr>
        <w:t xml:space="preserve"> a little late?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my being B.I being C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.me to be D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.be</w:t>
      </w:r>
      <w:r w:rsidRPr="0083315E">
        <w:rPr>
          <w:b/>
          <w:sz w:val="28"/>
          <w:szCs w:val="28"/>
        </w:rPr>
        <w:br/>
        <w:t>11.The beautiful flowers want ________.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having watered B.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watering C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.being watered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waters</w:t>
      </w:r>
      <w:r w:rsidRPr="0083315E">
        <w:rPr>
          <w:b/>
          <w:sz w:val="28"/>
          <w:szCs w:val="28"/>
        </w:rPr>
        <w:br/>
        <w:t>12.She prefers ________ at home to _______ out at night.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stay; go B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going; staying C.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staying; going D.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staying; go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 w:rsidRPr="0083315E">
        <w:rPr>
          <w:b/>
          <w:sz w:val="28"/>
          <w:szCs w:val="28"/>
        </w:rPr>
        <w:t>13.Would you mind _________ alone at home?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left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.being left C.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to be left D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.leaving</w:t>
      </w:r>
      <w:r w:rsidRPr="0083315E">
        <w:rPr>
          <w:b/>
          <w:sz w:val="28"/>
          <w:szCs w:val="28"/>
        </w:rPr>
        <w:br/>
      </w:r>
      <w:r>
        <w:rPr>
          <w:b/>
          <w:sz w:val="28"/>
          <w:szCs w:val="28"/>
        </w:rPr>
        <w:t>14.The mouse</w:t>
      </w:r>
      <w:r w:rsidRPr="0083315E">
        <w:rPr>
          <w:b/>
          <w:sz w:val="28"/>
          <w:szCs w:val="28"/>
        </w:rPr>
        <w:t xml:space="preserve"> was lucky that it just missed _______.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catching B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.to catch C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.being caught D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.caught</w:t>
      </w:r>
      <w:r w:rsidRPr="0083315E">
        <w:rPr>
          <w:b/>
          <w:sz w:val="28"/>
          <w:szCs w:val="28"/>
        </w:rPr>
        <w:br/>
        <w:t>15.I c</w:t>
      </w:r>
      <w:r>
        <w:rPr>
          <w:b/>
          <w:sz w:val="28"/>
          <w:szCs w:val="28"/>
        </w:rPr>
        <w:t>an hardly imagine Peter ____</w:t>
      </w:r>
      <w:r w:rsidRPr="0083315E">
        <w:rPr>
          <w:b/>
          <w:sz w:val="28"/>
          <w:szCs w:val="28"/>
        </w:rPr>
        <w:t xml:space="preserve"> across the Atlantic Ocean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in five days.</w:t>
      </w:r>
      <w:r w:rsidRPr="0083315E">
        <w:rPr>
          <w:b/>
          <w:sz w:val="28"/>
          <w:szCs w:val="28"/>
        </w:rPr>
        <w:br/>
        <w:t>A.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 xml:space="preserve">sail 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 xml:space="preserve">to sail 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sailing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 xml:space="preserve"> D</w:t>
      </w:r>
      <w:r>
        <w:rPr>
          <w:b/>
          <w:sz w:val="28"/>
          <w:szCs w:val="28"/>
        </w:rPr>
        <w:t xml:space="preserve"> </w:t>
      </w:r>
      <w:r w:rsidRPr="0083315E">
        <w:rPr>
          <w:b/>
          <w:sz w:val="28"/>
          <w:szCs w:val="28"/>
        </w:rPr>
        <w:t>.to have sailed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16.</w:t>
      </w:r>
      <w:r w:rsidRPr="00C52435">
        <w:rPr>
          <w:b/>
          <w:sz w:val="28"/>
          <w:szCs w:val="28"/>
        </w:rPr>
        <w:t xml:space="preserve">_______ (watch) English TV news is </w:t>
      </w:r>
      <w:r>
        <w:rPr>
          <w:b/>
          <w:sz w:val="28"/>
          <w:szCs w:val="28"/>
        </w:rPr>
        <w:t>a good way to improve English. 17</w:t>
      </w:r>
      <w:r w:rsidRPr="00C52435">
        <w:rPr>
          <w:b/>
          <w:sz w:val="28"/>
          <w:szCs w:val="28"/>
        </w:rPr>
        <w:t xml:space="preserve">. James suggested _____ (climb) to the top of the tower to have a view of the whole city. 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r w:rsidRPr="00C52435">
        <w:rPr>
          <w:b/>
          <w:sz w:val="28"/>
          <w:szCs w:val="28"/>
        </w:rPr>
        <w:t xml:space="preserve">. I don’t think is any good _______ (have) too much sweets. 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19</w:t>
      </w:r>
      <w:r w:rsidRPr="00C52435">
        <w:rPr>
          <w:b/>
          <w:sz w:val="28"/>
          <w:szCs w:val="28"/>
        </w:rPr>
        <w:t xml:space="preserve">. The driver was fined because of _____ (park) his car in the wrong place. 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Pr="00C52435">
        <w:rPr>
          <w:b/>
          <w:sz w:val="28"/>
          <w:szCs w:val="28"/>
        </w:rPr>
        <w:t>. I regret _______ (say) those words, wh</w:t>
      </w:r>
      <w:r>
        <w:rPr>
          <w:b/>
          <w:sz w:val="28"/>
          <w:szCs w:val="28"/>
        </w:rPr>
        <w:t>ich clearly hurt her feelings. 21</w:t>
      </w:r>
      <w:r w:rsidRPr="00C52435">
        <w:rPr>
          <w:b/>
          <w:sz w:val="28"/>
          <w:szCs w:val="28"/>
        </w:rPr>
        <w:t xml:space="preserve">. I regret _______ (say) that I can’t attend your birthday party this weekend. 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22</w:t>
      </w:r>
      <w:r w:rsidRPr="00C52435">
        <w:rPr>
          <w:b/>
          <w:sz w:val="28"/>
          <w:szCs w:val="28"/>
        </w:rPr>
        <w:t>. My suggestion couldn’t help _______ (improve) their service.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 w:rsidRPr="00C52435">
        <w:rPr>
          <w:b/>
          <w:sz w:val="28"/>
          <w:szCs w:val="28"/>
        </w:rPr>
        <w:t xml:space="preserve">. The visitors couldn't help ______ (admire) the famous painting the moment they saw it. 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24</w:t>
      </w:r>
      <w:r w:rsidRPr="00C52435">
        <w:rPr>
          <w:b/>
          <w:sz w:val="28"/>
          <w:szCs w:val="28"/>
        </w:rPr>
        <w:t xml:space="preserve">. Something has been done to prevent workers from ____ (injure) when they are working. </w:t>
      </w:r>
    </w:p>
    <w:p w:rsidR="00C0227B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25</w:t>
      </w:r>
      <w:r w:rsidRPr="00C52435">
        <w:rPr>
          <w:b/>
          <w:sz w:val="28"/>
          <w:szCs w:val="28"/>
        </w:rPr>
        <w:t>. Remember _____ (put) back the newspaper when you have finished it.</w:t>
      </w:r>
    </w:p>
    <w:p w:rsidR="00C0227B" w:rsidRPr="004730C0" w:rsidRDefault="00C0227B" w:rsidP="00016DA5">
      <w:pPr>
        <w:pStyle w:val="ListParagraph"/>
        <w:ind w:firstLineChars="0" w:firstLine="0"/>
        <w:rPr>
          <w:b/>
          <w:sz w:val="28"/>
          <w:szCs w:val="28"/>
        </w:rPr>
      </w:pPr>
    </w:p>
    <w:sectPr w:rsidR="00C0227B" w:rsidRPr="004730C0" w:rsidSect="00D3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743E6"/>
    <w:multiLevelType w:val="hybridMultilevel"/>
    <w:tmpl w:val="FD66B836"/>
    <w:lvl w:ilvl="0" w:tplc="DAA8E9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2790"/>
    <w:rsid w:val="00016DA5"/>
    <w:rsid w:val="00044C62"/>
    <w:rsid w:val="00092790"/>
    <w:rsid w:val="000C66AC"/>
    <w:rsid w:val="00124D8B"/>
    <w:rsid w:val="00190F16"/>
    <w:rsid w:val="001B67F6"/>
    <w:rsid w:val="004730C0"/>
    <w:rsid w:val="007D1281"/>
    <w:rsid w:val="0083315E"/>
    <w:rsid w:val="008B1CDD"/>
    <w:rsid w:val="008B4121"/>
    <w:rsid w:val="008F5046"/>
    <w:rsid w:val="009B0056"/>
    <w:rsid w:val="009B7D3F"/>
    <w:rsid w:val="00A853F3"/>
    <w:rsid w:val="00C0227B"/>
    <w:rsid w:val="00C52435"/>
    <w:rsid w:val="00D32A96"/>
    <w:rsid w:val="00DA6020"/>
    <w:rsid w:val="00F16351"/>
    <w:rsid w:val="00F2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A9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92790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rsid w:val="0009279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9279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19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4</Pages>
  <Words>473</Words>
  <Characters>2701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QH_YTJ</dc:creator>
  <cp:keywords/>
  <dc:description/>
  <cp:lastModifiedBy>SUDA</cp:lastModifiedBy>
  <cp:revision>8</cp:revision>
  <dcterms:created xsi:type="dcterms:W3CDTF">2018-01-23T00:42:00Z</dcterms:created>
  <dcterms:modified xsi:type="dcterms:W3CDTF">2018-03-23T06:10:00Z</dcterms:modified>
</cp:coreProperties>
</file>